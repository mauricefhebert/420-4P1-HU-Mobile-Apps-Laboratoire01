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9" w:rsidRDefault="00216A79" w:rsidP="00216A79">
      <w:pPr>
        <w:pStyle w:val="Titre"/>
        <w:jc w:val="center"/>
      </w:pPr>
      <w:r>
        <w:t>Cours Applications mobiles</w:t>
      </w:r>
    </w:p>
    <w:p w:rsidR="000E41C3" w:rsidRDefault="00216A79" w:rsidP="00216A79">
      <w:pPr>
        <w:pStyle w:val="Titre"/>
        <w:jc w:val="center"/>
      </w:pPr>
      <w:r>
        <w:t>Laboratoire 01</w:t>
      </w:r>
    </w:p>
    <w:p w:rsidR="00DE781B" w:rsidRDefault="00DE781B" w:rsidP="00216A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Remarque : </w:t>
      </w:r>
    </w:p>
    <w:p w:rsidR="00DE781B" w:rsidRDefault="00DE781B" w:rsidP="00216A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781B" w:rsidRDefault="00DE781B" w:rsidP="00216A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chaque exercice, v</w:t>
      </w:r>
      <w:r w:rsidRPr="00216A79">
        <w:rPr>
          <w:rFonts w:ascii="Times New Roman" w:hAnsi="Times New Roman" w:cs="Times New Roman"/>
          <w:sz w:val="24"/>
          <w:szCs w:val="24"/>
        </w:rPr>
        <w:t>ous devez compléter le code de</w:t>
      </w:r>
      <w:r w:rsidR="008C3A46">
        <w:rPr>
          <w:rFonts w:ascii="Times New Roman" w:hAnsi="Times New Roman" w:cs="Times New Roman"/>
          <w:sz w:val="24"/>
          <w:szCs w:val="24"/>
        </w:rPr>
        <w:t xml:space="preserve"> l'</w:t>
      </w:r>
      <w:r w:rsidRPr="00216A79">
        <w:rPr>
          <w:rFonts w:ascii="Times New Roman" w:hAnsi="Times New Roman" w:cs="Times New Roman"/>
          <w:sz w:val="24"/>
          <w:szCs w:val="24"/>
        </w:rPr>
        <w:t xml:space="preserve">application et la déployer soit sur un </w:t>
      </w:r>
      <w:r w:rsidRPr="008C3A46">
        <w:rPr>
          <w:rFonts w:ascii="Times New Roman" w:hAnsi="Times New Roman" w:cs="Times New Roman"/>
          <w:b/>
          <w:sz w:val="24"/>
          <w:szCs w:val="24"/>
        </w:rPr>
        <w:t>émulateur</w:t>
      </w:r>
      <w:r w:rsidRPr="00216A79">
        <w:rPr>
          <w:rFonts w:ascii="Times New Roman" w:hAnsi="Times New Roman" w:cs="Times New Roman"/>
          <w:sz w:val="24"/>
          <w:szCs w:val="24"/>
        </w:rPr>
        <w:t xml:space="preserve"> et sur votre </w:t>
      </w:r>
      <w:r w:rsidRPr="008C3A46">
        <w:rPr>
          <w:rFonts w:ascii="Times New Roman" w:hAnsi="Times New Roman" w:cs="Times New Roman"/>
          <w:b/>
          <w:sz w:val="24"/>
          <w:szCs w:val="24"/>
        </w:rPr>
        <w:t>cellulaire</w:t>
      </w:r>
      <w:r w:rsidRPr="00216A79">
        <w:rPr>
          <w:rFonts w:ascii="Times New Roman" w:hAnsi="Times New Roman" w:cs="Times New Roman"/>
          <w:sz w:val="24"/>
          <w:szCs w:val="24"/>
        </w:rPr>
        <w:t xml:space="preserve"> ou tablette si vous en avez</w:t>
      </w:r>
      <w:r w:rsidR="008C3A46">
        <w:rPr>
          <w:rFonts w:ascii="Times New Roman" w:hAnsi="Times New Roman" w:cs="Times New Roman"/>
          <w:sz w:val="24"/>
          <w:szCs w:val="24"/>
        </w:rPr>
        <w:t>.</w:t>
      </w:r>
    </w:p>
    <w:p w:rsidR="008C3A46" w:rsidRDefault="008C3A46" w:rsidP="00216A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2983" w:rsidRPr="00E93D07" w:rsidRDefault="00872983" w:rsidP="00216A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3D07">
        <w:rPr>
          <w:rFonts w:ascii="Times New Roman" w:hAnsi="Times New Roman" w:cs="Times New Roman"/>
          <w:b/>
          <w:sz w:val="24"/>
          <w:szCs w:val="24"/>
        </w:rPr>
        <w:t>Exercice 1:</w:t>
      </w:r>
      <w:r>
        <w:rPr>
          <w:rFonts w:ascii="Times New Roman" w:hAnsi="Times New Roman" w:cs="Times New Roman"/>
          <w:b/>
          <w:sz w:val="24"/>
          <w:szCs w:val="24"/>
        </w:rPr>
        <w:t xml:space="preserve"> Utilisation des contrôles graphiques</w:t>
      </w:r>
    </w:p>
    <w:p w:rsidR="00216A79" w:rsidRDefault="00216A79" w:rsidP="00216A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983" w:rsidRPr="00E93D07" w:rsidRDefault="00872983" w:rsidP="00216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sz w:val="24"/>
          <w:szCs w:val="24"/>
        </w:rPr>
        <w:t>Créer une application demandant à son utilisateur de remplir les champs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07">
        <w:rPr>
          <w:rFonts w:ascii="Times New Roman" w:hAnsi="Times New Roman" w:cs="Times New Roman"/>
          <w:sz w:val="24"/>
          <w:szCs w:val="24"/>
        </w:rPr>
        <w:t>nom, prénom, âge, domaine de compétences et numéro de téléphone et de</w:t>
      </w:r>
      <w:r>
        <w:rPr>
          <w:rFonts w:ascii="Times New Roman" w:hAnsi="Times New Roman" w:cs="Times New Roman"/>
          <w:sz w:val="24"/>
          <w:szCs w:val="24"/>
        </w:rPr>
        <w:t xml:space="preserve"> confirmer</w:t>
      </w:r>
      <w:r w:rsidRPr="00E93D07">
        <w:rPr>
          <w:rFonts w:ascii="Times New Roman" w:hAnsi="Times New Roman" w:cs="Times New Roman"/>
          <w:sz w:val="24"/>
          <w:szCs w:val="24"/>
        </w:rPr>
        <w:t xml:space="preserve"> ces informations en appuyant sur un bouton.</w:t>
      </w:r>
    </w:p>
    <w:p w:rsidR="00872983" w:rsidRPr="00E93D07" w:rsidRDefault="00872983" w:rsidP="00216A79">
      <w:pPr>
        <w:pStyle w:val="Paragraphedeliste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sz w:val="24"/>
          <w:szCs w:val="24"/>
        </w:rPr>
        <w:t>Créer cette application en créant entièrement la vue (interface)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0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93D07">
        <w:rPr>
          <w:rFonts w:ascii="Times New Roman" w:hAnsi="Times New Roman" w:cs="Times New Roman"/>
          <w:sz w:val="24"/>
          <w:szCs w:val="24"/>
        </w:rPr>
        <w:t>ML.</w:t>
      </w:r>
    </w:p>
    <w:p w:rsidR="00872983" w:rsidRPr="00E93D07" w:rsidRDefault="00872983" w:rsidP="00216A79">
      <w:pPr>
        <w:pStyle w:val="Paragraphedeliste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sz w:val="24"/>
          <w:szCs w:val="24"/>
        </w:rPr>
        <w:t>Créer cette application en créant entièrement la vue (interface) dans le code</w:t>
      </w:r>
      <w:r>
        <w:rPr>
          <w:rFonts w:ascii="Times New Roman" w:hAnsi="Times New Roman" w:cs="Times New Roman"/>
          <w:sz w:val="24"/>
          <w:szCs w:val="24"/>
        </w:rPr>
        <w:t xml:space="preserve"> C#</w:t>
      </w:r>
      <w:r w:rsidRPr="00E93D07">
        <w:rPr>
          <w:rFonts w:ascii="Times New Roman" w:hAnsi="Times New Roman" w:cs="Times New Roman"/>
          <w:sz w:val="24"/>
          <w:szCs w:val="24"/>
        </w:rPr>
        <w:t>.</w:t>
      </w:r>
    </w:p>
    <w:p w:rsidR="00872983" w:rsidRDefault="00872983" w:rsidP="00216A79">
      <w:pPr>
        <w:pStyle w:val="Paragraphedeliste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sz w:val="24"/>
          <w:szCs w:val="24"/>
        </w:rPr>
        <w:t>Enrichir cette application en associant à chaque champ de saisie un label.</w:t>
      </w:r>
    </w:p>
    <w:p w:rsidR="00216A79" w:rsidRDefault="00216A79" w:rsidP="00216A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2983" w:rsidRPr="00E93D07" w:rsidRDefault="00872983" w:rsidP="00216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b/>
          <w:sz w:val="24"/>
          <w:szCs w:val="24"/>
        </w:rPr>
        <w:t>Exercice 2</w:t>
      </w:r>
      <w:r w:rsidRPr="00E93D07">
        <w:rPr>
          <w:rFonts w:ascii="Times New Roman" w:hAnsi="Times New Roman" w:cs="Times New Roman"/>
          <w:sz w:val="24"/>
          <w:szCs w:val="24"/>
        </w:rPr>
        <w:t xml:space="preserve"> </w:t>
      </w:r>
      <w:r w:rsidRPr="00E93D07">
        <w:rPr>
          <w:rFonts w:ascii="Times New Roman" w:hAnsi="Times New Roman" w:cs="Times New Roman"/>
          <w:b/>
          <w:sz w:val="24"/>
          <w:szCs w:val="24"/>
        </w:rPr>
        <w:t>: La gestion des événements</w:t>
      </w:r>
      <w:r w:rsidRPr="00E93D07">
        <w:rPr>
          <w:rFonts w:ascii="Times New Roman" w:hAnsi="Times New Roman" w:cs="Times New Roman"/>
          <w:sz w:val="24"/>
          <w:szCs w:val="24"/>
        </w:rPr>
        <w:t xml:space="preserve"> </w:t>
      </w:r>
      <w:r w:rsidRPr="00216A79">
        <w:rPr>
          <w:rFonts w:ascii="Times New Roman" w:hAnsi="Times New Roman" w:cs="Times New Roman"/>
          <w:b/>
          <w:sz w:val="24"/>
          <w:szCs w:val="24"/>
        </w:rPr>
        <w:t>et les boites de dialogue</w:t>
      </w:r>
    </w:p>
    <w:p w:rsidR="00216A79" w:rsidRDefault="00216A79" w:rsidP="00216A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983" w:rsidRPr="00E93D07" w:rsidRDefault="00872983" w:rsidP="00216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D07">
        <w:rPr>
          <w:rFonts w:ascii="Times New Roman" w:hAnsi="Times New Roman" w:cs="Times New Roman"/>
          <w:sz w:val="24"/>
          <w:szCs w:val="24"/>
        </w:rPr>
        <w:t>Reprendre l’application développée dans l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E93D07">
        <w:rPr>
          <w:rFonts w:ascii="Times New Roman" w:hAnsi="Times New Roman" w:cs="Times New Roman"/>
          <w:sz w:val="24"/>
          <w:szCs w:val="24"/>
        </w:rPr>
        <w:t>exercice précédent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E93D07">
        <w:rPr>
          <w:rFonts w:ascii="Times New Roman" w:hAnsi="Times New Roman" w:cs="Times New Roman"/>
          <w:sz w:val="24"/>
          <w:szCs w:val="24"/>
        </w:rPr>
        <w:t xml:space="preserve">associer au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E93D07">
        <w:rPr>
          <w:rFonts w:ascii="Times New Roman" w:hAnsi="Times New Roman" w:cs="Times New Roman"/>
          <w:sz w:val="24"/>
          <w:szCs w:val="24"/>
        </w:rPr>
        <w:t xml:space="preserve">bouton de </w:t>
      </w:r>
      <w:r>
        <w:rPr>
          <w:rFonts w:ascii="Times New Roman" w:hAnsi="Times New Roman" w:cs="Times New Roman"/>
          <w:sz w:val="24"/>
          <w:szCs w:val="24"/>
        </w:rPr>
        <w:t>confirmation"</w:t>
      </w:r>
      <w:r w:rsidRPr="00E93D07">
        <w:rPr>
          <w:rFonts w:ascii="Times New Roman" w:hAnsi="Times New Roman" w:cs="Times New Roman"/>
          <w:sz w:val="24"/>
          <w:szCs w:val="24"/>
        </w:rPr>
        <w:t xml:space="preserve"> un événement qui permet d’ouvrir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07">
        <w:rPr>
          <w:rFonts w:ascii="Times New Roman" w:hAnsi="Times New Roman" w:cs="Times New Roman"/>
          <w:sz w:val="24"/>
          <w:szCs w:val="24"/>
        </w:rPr>
        <w:t>une fenêtre de dialogue invitant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93D07">
        <w:rPr>
          <w:rFonts w:ascii="Times New Roman" w:hAnsi="Times New Roman" w:cs="Times New Roman"/>
          <w:sz w:val="24"/>
          <w:szCs w:val="24"/>
        </w:rPr>
        <w:t>’utilisateur à confirmer ou à annuler la</w:t>
      </w:r>
      <w:r>
        <w:rPr>
          <w:rFonts w:ascii="Times New Roman" w:hAnsi="Times New Roman" w:cs="Times New Roman"/>
          <w:sz w:val="24"/>
          <w:szCs w:val="24"/>
        </w:rPr>
        <w:t xml:space="preserve"> confirmation</w:t>
      </w:r>
      <w:r w:rsidRPr="00E93D07">
        <w:rPr>
          <w:rFonts w:ascii="Times New Roman" w:hAnsi="Times New Roman" w:cs="Times New Roman"/>
          <w:sz w:val="24"/>
          <w:szCs w:val="24"/>
        </w:rPr>
        <w:t xml:space="preserve"> (ou/et faire autre chose telle que changer la couleur du fond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07">
        <w:rPr>
          <w:rFonts w:ascii="Times New Roman" w:hAnsi="Times New Roman" w:cs="Times New Roman"/>
          <w:sz w:val="24"/>
          <w:szCs w:val="24"/>
        </w:rPr>
        <w:t>zones d’édition.</w:t>
      </w:r>
    </w:p>
    <w:p w:rsidR="00216A79" w:rsidRDefault="00216A79" w:rsidP="00216A79">
      <w:pPr>
        <w:pStyle w:val="Titre1"/>
        <w:spacing w:before="0"/>
      </w:pPr>
    </w:p>
    <w:p w:rsidR="00DE781B" w:rsidRPr="00DE781B" w:rsidRDefault="00216A79" w:rsidP="00DE781B">
      <w:pPr>
        <w:pStyle w:val="Titre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16A79">
        <w:rPr>
          <w:rFonts w:ascii="Times New Roman" w:hAnsi="Times New Roman" w:cs="Times New Roman"/>
          <w:color w:val="auto"/>
          <w:sz w:val="24"/>
          <w:szCs w:val="24"/>
        </w:rPr>
        <w:t>Exercice 3</w:t>
      </w:r>
      <w:r w:rsidR="00DE781B">
        <w:rPr>
          <w:rFonts w:ascii="Times New Roman" w:hAnsi="Times New Roman" w:cs="Times New Roman"/>
          <w:color w:val="auto"/>
          <w:sz w:val="24"/>
          <w:szCs w:val="24"/>
        </w:rPr>
        <w:t xml:space="preserve"> : </w:t>
      </w:r>
      <w:r w:rsidR="00DE781B" w:rsidRPr="00DE781B">
        <w:rPr>
          <w:rFonts w:ascii="Times New Roman" w:hAnsi="Times New Roman" w:cs="Times New Roman"/>
          <w:color w:val="auto"/>
          <w:sz w:val="24"/>
          <w:szCs w:val="24"/>
        </w:rPr>
        <w:t>Calculateur de taxes</w:t>
      </w:r>
    </w:p>
    <w:p w:rsidR="00216A79" w:rsidRDefault="00216A79" w:rsidP="00216A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B48" w:rsidRDefault="005D0B48" w:rsidP="00216A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Selon le montant donné, l’application calculera automatiquement les taxes et le montant total. Utilisez des constantes de 5% pour la TPS et 9.975% pour la TVQ.</w:t>
      </w:r>
    </w:p>
    <w:p w:rsidR="00DE781B" w:rsidRPr="00216A79" w:rsidRDefault="00DE781B" w:rsidP="00216A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B48" w:rsidRPr="00216A79" w:rsidRDefault="005D0B48" w:rsidP="00216A79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 xml:space="preserve">Rajouter des </w:t>
      </w:r>
      <w:r w:rsidR="008C3A46">
        <w:rPr>
          <w:rFonts w:ascii="Times New Roman" w:hAnsi="Times New Roman" w:cs="Times New Roman"/>
          <w:sz w:val="24"/>
          <w:szCs w:val="24"/>
        </w:rPr>
        <w:t>noms à vos contrôles (zone de saisie, bouton, …).</w:t>
      </w:r>
    </w:p>
    <w:p w:rsidR="005D0B48" w:rsidRPr="00216A79" w:rsidRDefault="008C3A46" w:rsidP="00216A79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à votre classe "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>", une méthode pour</w:t>
      </w:r>
      <w:r w:rsidR="005D0B48" w:rsidRPr="00216A79">
        <w:rPr>
          <w:rFonts w:ascii="Times New Roman" w:hAnsi="Times New Roman" w:cs="Times New Roman"/>
          <w:sz w:val="24"/>
          <w:szCs w:val="24"/>
        </w:rPr>
        <w:t xml:space="preserve"> calculer les taxes (TPS et TVQ) et le montant 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0B48" w:rsidRPr="00216A79" w:rsidRDefault="005D0B48" w:rsidP="00216A79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Afficher la TPS, TVQ et le montant Total lorsque le bouton sera cliqué</w:t>
      </w:r>
    </w:p>
    <w:p w:rsidR="005D0B48" w:rsidRPr="00216A79" w:rsidRDefault="005D0B48" w:rsidP="00216A79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Rajouter un champ texte pour inclure un pourboire et un/des contrôles au choix pour permettre à l’usag</w:t>
      </w:r>
      <w:r w:rsidR="00216A79">
        <w:rPr>
          <w:rFonts w:ascii="Times New Roman" w:hAnsi="Times New Roman" w:cs="Times New Roman"/>
          <w:sz w:val="24"/>
          <w:szCs w:val="24"/>
        </w:rPr>
        <w:t>er</w:t>
      </w:r>
      <w:r w:rsidRPr="00216A79">
        <w:rPr>
          <w:rFonts w:ascii="Times New Roman" w:hAnsi="Times New Roman" w:cs="Times New Roman"/>
          <w:sz w:val="24"/>
          <w:szCs w:val="24"/>
        </w:rPr>
        <w:t xml:space="preserve"> d’indiquer s’il a entré un pourboire en pourcentage ou en dollars.</w:t>
      </w:r>
    </w:p>
    <w:p w:rsidR="005D0B48" w:rsidRPr="00216A79" w:rsidRDefault="005D0B48" w:rsidP="00216A79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Votre application devra afficher un sous-total (sans pourboire) et un total (avec pourboire).</w:t>
      </w:r>
    </w:p>
    <w:p w:rsidR="00216A79" w:rsidRDefault="00216A79" w:rsidP="00216A79">
      <w:pPr>
        <w:pStyle w:val="Titre1"/>
        <w:spacing w:before="0"/>
        <w:rPr>
          <w:rFonts w:ascii="Times New Roman" w:hAnsi="Times New Roman" w:cs="Times New Roman"/>
          <w:sz w:val="24"/>
          <w:szCs w:val="24"/>
        </w:rPr>
      </w:pPr>
    </w:p>
    <w:p w:rsidR="005D0B48" w:rsidRPr="00216A79" w:rsidRDefault="00216A79" w:rsidP="008C3A46">
      <w:pPr>
        <w:pStyle w:val="Titre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16A79">
        <w:rPr>
          <w:rFonts w:ascii="Times New Roman" w:hAnsi="Times New Roman" w:cs="Times New Roman"/>
          <w:color w:val="auto"/>
          <w:sz w:val="24"/>
          <w:szCs w:val="24"/>
        </w:rPr>
        <w:t>Exercice 4</w:t>
      </w:r>
    </w:p>
    <w:p w:rsidR="00216A79" w:rsidRPr="00216A79" w:rsidRDefault="00216A79" w:rsidP="008C3A46">
      <w:pPr>
        <w:spacing w:after="0"/>
      </w:pPr>
    </w:p>
    <w:p w:rsidR="007412C1" w:rsidRPr="00216A79" w:rsidRDefault="00521D7C" w:rsidP="008C3A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Vous devez créer une application permettant de convertir le</w:t>
      </w:r>
      <w:r w:rsidR="00B861CF" w:rsidRPr="00216A79">
        <w:rPr>
          <w:rFonts w:ascii="Times New Roman" w:hAnsi="Times New Roman" w:cs="Times New Roman"/>
          <w:sz w:val="24"/>
          <w:szCs w:val="24"/>
        </w:rPr>
        <w:t>s</w:t>
      </w:r>
      <w:r w:rsidRPr="00216A79">
        <w:rPr>
          <w:rFonts w:ascii="Times New Roman" w:hAnsi="Times New Roman" w:cs="Times New Roman"/>
          <w:sz w:val="24"/>
          <w:szCs w:val="24"/>
        </w:rPr>
        <w:t xml:space="preserve"> Celsius en Fahrenheit</w:t>
      </w:r>
      <w:r w:rsidR="00657339" w:rsidRPr="00216A79">
        <w:rPr>
          <w:rFonts w:ascii="Times New Roman" w:hAnsi="Times New Roman" w:cs="Times New Roman"/>
          <w:sz w:val="24"/>
          <w:szCs w:val="24"/>
        </w:rPr>
        <w:t xml:space="preserve"> et vice-versa.</w:t>
      </w:r>
      <w:r w:rsidR="00261142" w:rsidRPr="00216A79">
        <w:rPr>
          <w:rFonts w:ascii="Times New Roman" w:hAnsi="Times New Roman" w:cs="Times New Roman"/>
          <w:sz w:val="24"/>
          <w:szCs w:val="24"/>
        </w:rPr>
        <w:t xml:space="preserve"> </w:t>
      </w:r>
      <w:r w:rsidR="00227AE4" w:rsidRPr="00216A79">
        <w:rPr>
          <w:rFonts w:ascii="Times New Roman" w:hAnsi="Times New Roman" w:cs="Times New Roman"/>
          <w:sz w:val="24"/>
          <w:szCs w:val="24"/>
        </w:rPr>
        <w:t>Créez une application complète en essayant de respecter l’affichage montré ci-dessous.</w:t>
      </w:r>
      <w:r w:rsidR="00227AE4" w:rsidRPr="00216A79">
        <w:rPr>
          <w:rFonts w:ascii="Times New Roman" w:hAnsi="Times New Roman" w:cs="Times New Roman"/>
          <w:noProof/>
          <w:sz w:val="24"/>
          <w:szCs w:val="24"/>
          <w:lang w:eastAsia="fr-CA"/>
        </w:rPr>
        <w:t xml:space="preserve"> </w:t>
      </w:r>
      <w:r w:rsidR="007412C1" w:rsidRPr="00216A79">
        <w:rPr>
          <w:rFonts w:ascii="Times New Roman" w:hAnsi="Times New Roman" w:cs="Times New Roman"/>
          <w:sz w:val="24"/>
          <w:szCs w:val="24"/>
        </w:rPr>
        <w:t>En cas d’erreur, afficher un</w:t>
      </w:r>
      <w:r w:rsidR="001F6940">
        <w:rPr>
          <w:rFonts w:ascii="Times New Roman" w:hAnsi="Times New Roman" w:cs="Times New Roman"/>
          <w:sz w:val="24"/>
          <w:szCs w:val="24"/>
        </w:rPr>
        <w:t>e</w:t>
      </w:r>
      <w:r w:rsidR="003F4B0A">
        <w:rPr>
          <w:rFonts w:ascii="Times New Roman" w:hAnsi="Times New Roman" w:cs="Times New Roman"/>
          <w:sz w:val="24"/>
          <w:szCs w:val="24"/>
        </w:rPr>
        <w:t xml:space="preserve"> boite d'</w:t>
      </w:r>
      <w:proofErr w:type="spellStart"/>
      <w:r w:rsidR="003F4B0A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B861CF" w:rsidRPr="00216A79">
        <w:rPr>
          <w:rFonts w:ascii="Times New Roman" w:hAnsi="Times New Roman" w:cs="Times New Roman"/>
          <w:sz w:val="24"/>
          <w:szCs w:val="24"/>
        </w:rPr>
        <w:t xml:space="preserve"> avec un message</w:t>
      </w:r>
      <w:r w:rsidR="007412C1" w:rsidRPr="00216A79">
        <w:rPr>
          <w:rFonts w:ascii="Times New Roman" w:hAnsi="Times New Roman" w:cs="Times New Roman"/>
          <w:sz w:val="24"/>
          <w:szCs w:val="24"/>
        </w:rPr>
        <w:t xml:space="preserve"> significatif.</w:t>
      </w:r>
    </w:p>
    <w:p w:rsidR="00A478F3" w:rsidRPr="00216A79" w:rsidRDefault="00A478F3" w:rsidP="00216A79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 xml:space="preserve">Utiliser </w:t>
      </w:r>
      <w:r w:rsidR="003F4B0A">
        <w:rPr>
          <w:rFonts w:ascii="Times New Roman" w:hAnsi="Times New Roman" w:cs="Times New Roman"/>
          <w:sz w:val="24"/>
          <w:szCs w:val="24"/>
        </w:rPr>
        <w:t xml:space="preserve">les bon </w:t>
      </w:r>
      <w:proofErr w:type="spellStart"/>
      <w:r w:rsidRPr="00216A79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="003F4B0A">
        <w:rPr>
          <w:rFonts w:ascii="Times New Roman" w:hAnsi="Times New Roman" w:cs="Times New Roman"/>
          <w:sz w:val="24"/>
          <w:szCs w:val="24"/>
        </w:rPr>
        <w:t xml:space="preserve"> et les contrôles adéquats;</w:t>
      </w:r>
    </w:p>
    <w:p w:rsidR="00A478F3" w:rsidRPr="00216A79" w:rsidRDefault="003F4B0A" w:rsidP="00216A79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Personnaliser vos contrôles afin d'obtenir une interface</w:t>
      </w:r>
      <w:r w:rsidR="00041ACB" w:rsidRPr="00216A79">
        <w:rPr>
          <w:rFonts w:ascii="Times New Roman" w:hAnsi="Times New Roman" w:cs="Times New Roman"/>
          <w:sz w:val="24"/>
          <w:szCs w:val="24"/>
        </w:rPr>
        <w:t xml:space="preserve"> le plus semblable possible à celui de l’énoncé.</w:t>
      </w:r>
    </w:p>
    <w:p w:rsidR="003F4B0A" w:rsidRDefault="003F4B0A" w:rsidP="00216A79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Définir</w:t>
      </w:r>
      <w:r w:rsidR="00041ACB" w:rsidRPr="00216A79">
        <w:rPr>
          <w:rFonts w:ascii="Times New Roman" w:hAnsi="Times New Roman" w:cs="Times New Roman"/>
          <w:sz w:val="24"/>
          <w:szCs w:val="24"/>
        </w:rPr>
        <w:t xml:space="preserve"> les </w:t>
      </w:r>
      <w:r>
        <w:rPr>
          <w:rFonts w:ascii="Times New Roman" w:hAnsi="Times New Roman" w:cs="Times New Roman"/>
          <w:sz w:val="24"/>
          <w:szCs w:val="24"/>
        </w:rPr>
        <w:t>écouteurs (gestionnaires des événements)</w:t>
      </w:r>
      <w:r w:rsidR="00041ACB" w:rsidRPr="00216A79">
        <w:rPr>
          <w:rFonts w:ascii="Times New Roman" w:hAnsi="Times New Roman" w:cs="Times New Roman"/>
          <w:sz w:val="24"/>
          <w:szCs w:val="24"/>
        </w:rPr>
        <w:t xml:space="preserve"> associés aux 2 boutons et effectuer les calculs selon les formules suivantes : </w:t>
      </w:r>
    </w:p>
    <w:p w:rsidR="003F4B0A" w:rsidRDefault="00C22958" w:rsidP="003F4B0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E3EEF7"/>
        </w:rPr>
        <w:t>Fahrenheit =</w:t>
      </w:r>
      <w:r w:rsidR="00041ACB" w:rsidRPr="00216A79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E3EEF7"/>
        </w:rPr>
        <w:t xml:space="preserve"> Celsius * 9/5 + 32</w:t>
      </w:r>
      <w:r w:rsidR="003F4B0A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E3EEF7"/>
        </w:rPr>
        <w:t>;</w:t>
      </w:r>
      <w:r w:rsidR="00041ACB" w:rsidRPr="00216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ACB" w:rsidRPr="00216A79" w:rsidRDefault="00041ACB" w:rsidP="003F4B0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E3EEF7"/>
        </w:rPr>
        <w:t>Celsius = (Fahrenheit - 32) * 5/9</w:t>
      </w:r>
      <w:r w:rsidR="003F4B0A">
        <w:rPr>
          <w:rFonts w:ascii="Times New Roman" w:hAnsi="Times New Roman" w:cs="Times New Roman"/>
          <w:sz w:val="24"/>
          <w:szCs w:val="24"/>
        </w:rPr>
        <w:t>;</w:t>
      </w:r>
    </w:p>
    <w:p w:rsidR="00677CB5" w:rsidRDefault="00041ACB" w:rsidP="00216A79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A79">
        <w:rPr>
          <w:rFonts w:ascii="Times New Roman" w:hAnsi="Times New Roman" w:cs="Times New Roman"/>
          <w:sz w:val="24"/>
          <w:szCs w:val="24"/>
        </w:rPr>
        <w:t>N’oubliez pas de faire la validation nécessaire pour éviter les erreurs. Testez votre code. En cas d’erreu</w:t>
      </w:r>
      <w:r w:rsidR="00C22958" w:rsidRPr="00216A79">
        <w:rPr>
          <w:rFonts w:ascii="Times New Roman" w:hAnsi="Times New Roman" w:cs="Times New Roman"/>
          <w:sz w:val="24"/>
          <w:szCs w:val="24"/>
        </w:rPr>
        <w:t xml:space="preserve">r, affichez un message </w:t>
      </w:r>
      <w:r w:rsidR="003F4B0A">
        <w:rPr>
          <w:rFonts w:ascii="Times New Roman" w:hAnsi="Times New Roman" w:cs="Times New Roman"/>
          <w:sz w:val="24"/>
          <w:szCs w:val="24"/>
        </w:rPr>
        <w:t>d'erreur</w:t>
      </w:r>
      <w:r w:rsidR="00C22958" w:rsidRPr="00216A79">
        <w:rPr>
          <w:rFonts w:ascii="Times New Roman" w:hAnsi="Times New Roman" w:cs="Times New Roman"/>
          <w:sz w:val="24"/>
          <w:szCs w:val="24"/>
        </w:rPr>
        <w:t xml:space="preserve"> indiquant à l’utilisateur ce qu’il doit faire.</w:t>
      </w:r>
    </w:p>
    <w:p w:rsidR="001F6940" w:rsidRDefault="001F6940" w:rsidP="001F6940">
      <w:pPr>
        <w:pStyle w:val="Paragraphedeliste"/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42659">
            <wp:extent cx="3037840" cy="3162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C3A46" w:rsidRDefault="008C3A46" w:rsidP="008C3A46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940" w:rsidRPr="001F6940" w:rsidRDefault="001F6940" w:rsidP="001F6940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940">
        <w:rPr>
          <w:rFonts w:ascii="Times New Roman" w:hAnsi="Times New Roman" w:cs="Times New Roman"/>
          <w:b/>
          <w:sz w:val="24"/>
          <w:szCs w:val="24"/>
        </w:rPr>
        <w:t>Exercice 5:</w:t>
      </w:r>
    </w:p>
    <w:p w:rsidR="001F6940" w:rsidRDefault="001F6940" w:rsidP="001F69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940">
        <w:rPr>
          <w:rFonts w:ascii="Times New Roman" w:hAnsi="Times New Roman" w:cs="Times New Roman"/>
          <w:sz w:val="24"/>
          <w:szCs w:val="24"/>
        </w:rPr>
        <w:t>Créer une application Mobile qui simule une calculatrice qui a la forme suivante :</w:t>
      </w:r>
    </w:p>
    <w:p w:rsidR="001F6940" w:rsidRPr="001F6940" w:rsidRDefault="001F6940" w:rsidP="001F69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6940" w:rsidRPr="00216A79" w:rsidRDefault="001F6940" w:rsidP="008C3A46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DB4CC" wp14:editId="561EC9DE">
            <wp:extent cx="3971925" cy="3638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40" w:rsidRPr="00216A79" w:rsidSect="00AF6C4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31" w:rsidRDefault="00BE4831" w:rsidP="00307AFB">
      <w:pPr>
        <w:spacing w:after="0" w:line="240" w:lineRule="auto"/>
      </w:pPr>
      <w:r>
        <w:separator/>
      </w:r>
    </w:p>
  </w:endnote>
  <w:endnote w:type="continuationSeparator" w:id="0">
    <w:p w:rsidR="00BE4831" w:rsidRDefault="00BE4831" w:rsidP="0030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D9C" w:rsidRDefault="00911D9C" w:rsidP="00911D9C">
    <w:pPr>
      <w:pStyle w:val="Pieddepage"/>
    </w:pPr>
  </w:p>
  <w:p w:rsidR="00911D9C" w:rsidRDefault="00911D9C" w:rsidP="00911D9C">
    <w:pPr>
      <w:pStyle w:val="Pieddepage"/>
      <w:tabs>
        <w:tab w:val="center" w:pos="25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31" w:rsidRDefault="00BE4831" w:rsidP="00307AFB">
      <w:pPr>
        <w:spacing w:after="0" w:line="240" w:lineRule="auto"/>
      </w:pPr>
      <w:r>
        <w:separator/>
      </w:r>
    </w:p>
  </w:footnote>
  <w:footnote w:type="continuationSeparator" w:id="0">
    <w:p w:rsidR="00BE4831" w:rsidRDefault="00BE4831" w:rsidP="0030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322" w:type="pct"/>
      <w:tblLook w:val="04A0" w:firstRow="1" w:lastRow="0" w:firstColumn="1" w:lastColumn="0" w:noHBand="0" w:noVBand="1"/>
    </w:tblPr>
    <w:tblGrid>
      <w:gridCol w:w="4839"/>
      <w:gridCol w:w="2629"/>
    </w:tblGrid>
    <w:tr w:rsidR="00B861CF" w:rsidTr="00B861CF">
      <w:tc>
        <w:tcPr>
          <w:tcW w:w="3240" w:type="pct"/>
        </w:tcPr>
        <w:p w:rsidR="00B861CF" w:rsidRPr="00506E70" w:rsidRDefault="00B861CF" w:rsidP="00B861CF">
          <w:pPr>
            <w:pStyle w:val="En-tte"/>
            <w:rPr>
              <w:bCs/>
            </w:rPr>
          </w:pPr>
        </w:p>
      </w:tc>
      <w:tc>
        <w:tcPr>
          <w:tcW w:w="1760" w:type="pct"/>
        </w:tcPr>
        <w:p w:rsidR="00B861CF" w:rsidRDefault="00B861CF" w:rsidP="00911D9C">
          <w:pPr>
            <w:pStyle w:val="En-tte"/>
            <w:jc w:val="right"/>
            <w:rPr>
              <w:b/>
              <w:bCs/>
            </w:rPr>
          </w:pPr>
        </w:p>
      </w:tc>
    </w:tr>
  </w:tbl>
  <w:p w:rsidR="00307AFB" w:rsidRDefault="00307A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DAD"/>
    <w:multiLevelType w:val="hybridMultilevel"/>
    <w:tmpl w:val="5F7206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25A5"/>
    <w:multiLevelType w:val="hybridMultilevel"/>
    <w:tmpl w:val="CE042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F2026"/>
    <w:multiLevelType w:val="hybridMultilevel"/>
    <w:tmpl w:val="2EDE75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51DFB"/>
    <w:multiLevelType w:val="hybridMultilevel"/>
    <w:tmpl w:val="C3B48B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282"/>
    <w:multiLevelType w:val="hybridMultilevel"/>
    <w:tmpl w:val="43A2F4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67329"/>
    <w:multiLevelType w:val="hybridMultilevel"/>
    <w:tmpl w:val="E75AE978"/>
    <w:lvl w:ilvl="0" w:tplc="8F74C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3DDA"/>
    <w:multiLevelType w:val="hybridMultilevel"/>
    <w:tmpl w:val="1810A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F57CE"/>
    <w:multiLevelType w:val="hybridMultilevel"/>
    <w:tmpl w:val="3C98FD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40BD3"/>
    <w:multiLevelType w:val="hybridMultilevel"/>
    <w:tmpl w:val="75A4757E"/>
    <w:lvl w:ilvl="0" w:tplc="243C5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F65AD"/>
    <w:multiLevelType w:val="hybridMultilevel"/>
    <w:tmpl w:val="CB7E1D4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7122B9"/>
    <w:multiLevelType w:val="hybridMultilevel"/>
    <w:tmpl w:val="74CE64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65A6F"/>
    <w:multiLevelType w:val="hybridMultilevel"/>
    <w:tmpl w:val="4C2CCD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3F"/>
    <w:rsid w:val="000154B9"/>
    <w:rsid w:val="00041ACB"/>
    <w:rsid w:val="0004284B"/>
    <w:rsid w:val="00045C05"/>
    <w:rsid w:val="00072FE0"/>
    <w:rsid w:val="000E41C3"/>
    <w:rsid w:val="000F3A13"/>
    <w:rsid w:val="0011512A"/>
    <w:rsid w:val="00131582"/>
    <w:rsid w:val="00137367"/>
    <w:rsid w:val="001C183C"/>
    <w:rsid w:val="001E3393"/>
    <w:rsid w:val="001F3DE2"/>
    <w:rsid w:val="001F6940"/>
    <w:rsid w:val="00216A79"/>
    <w:rsid w:val="002229E0"/>
    <w:rsid w:val="00227AE4"/>
    <w:rsid w:val="00261142"/>
    <w:rsid w:val="00261C5F"/>
    <w:rsid w:val="00277238"/>
    <w:rsid w:val="002C5E76"/>
    <w:rsid w:val="002D5654"/>
    <w:rsid w:val="00307AFB"/>
    <w:rsid w:val="00314AB3"/>
    <w:rsid w:val="00327B7B"/>
    <w:rsid w:val="0034366E"/>
    <w:rsid w:val="00366C2F"/>
    <w:rsid w:val="003739AB"/>
    <w:rsid w:val="003A0B3F"/>
    <w:rsid w:val="003E5A5A"/>
    <w:rsid w:val="003F4B0A"/>
    <w:rsid w:val="00417068"/>
    <w:rsid w:val="0046607B"/>
    <w:rsid w:val="00497533"/>
    <w:rsid w:val="004B4DB5"/>
    <w:rsid w:val="004B623A"/>
    <w:rsid w:val="00506134"/>
    <w:rsid w:val="00521D7C"/>
    <w:rsid w:val="005D0B48"/>
    <w:rsid w:val="005D55D7"/>
    <w:rsid w:val="005F37FC"/>
    <w:rsid w:val="00613A3F"/>
    <w:rsid w:val="00657339"/>
    <w:rsid w:val="00667073"/>
    <w:rsid w:val="006701F7"/>
    <w:rsid w:val="00677CB5"/>
    <w:rsid w:val="006975C3"/>
    <w:rsid w:val="006D3CA6"/>
    <w:rsid w:val="0071025D"/>
    <w:rsid w:val="007412C1"/>
    <w:rsid w:val="007552AE"/>
    <w:rsid w:val="00804D9F"/>
    <w:rsid w:val="00872983"/>
    <w:rsid w:val="00891558"/>
    <w:rsid w:val="0089552A"/>
    <w:rsid w:val="008B4D3C"/>
    <w:rsid w:val="008C3A46"/>
    <w:rsid w:val="008E6622"/>
    <w:rsid w:val="008F347F"/>
    <w:rsid w:val="00911D9C"/>
    <w:rsid w:val="00916753"/>
    <w:rsid w:val="00922776"/>
    <w:rsid w:val="00A1185A"/>
    <w:rsid w:val="00A478F3"/>
    <w:rsid w:val="00A552B9"/>
    <w:rsid w:val="00AB68EB"/>
    <w:rsid w:val="00AD1E15"/>
    <w:rsid w:val="00AF6C42"/>
    <w:rsid w:val="00B24D20"/>
    <w:rsid w:val="00B861CF"/>
    <w:rsid w:val="00BB3726"/>
    <w:rsid w:val="00BE4831"/>
    <w:rsid w:val="00C10409"/>
    <w:rsid w:val="00C21618"/>
    <w:rsid w:val="00C22958"/>
    <w:rsid w:val="00C6711B"/>
    <w:rsid w:val="00CE18F5"/>
    <w:rsid w:val="00D336BC"/>
    <w:rsid w:val="00D35670"/>
    <w:rsid w:val="00D5472A"/>
    <w:rsid w:val="00D84286"/>
    <w:rsid w:val="00DB677E"/>
    <w:rsid w:val="00DB724C"/>
    <w:rsid w:val="00DD1167"/>
    <w:rsid w:val="00DE781B"/>
    <w:rsid w:val="00E17E0E"/>
    <w:rsid w:val="00E21A5F"/>
    <w:rsid w:val="00E37382"/>
    <w:rsid w:val="00E96703"/>
    <w:rsid w:val="00EE347F"/>
    <w:rsid w:val="00EE76E2"/>
    <w:rsid w:val="00F023B7"/>
    <w:rsid w:val="00F414BC"/>
    <w:rsid w:val="00F94F23"/>
    <w:rsid w:val="00FC4F5E"/>
    <w:rsid w:val="00FE5494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DADB1"/>
  <w15:docId w15:val="{6C53E4CC-BA7A-41E6-94AB-B457133C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42"/>
  </w:style>
  <w:style w:type="paragraph" w:styleId="Titre1">
    <w:name w:val="heading 1"/>
    <w:basedOn w:val="Normal"/>
    <w:next w:val="Normal"/>
    <w:link w:val="Titre1Car"/>
    <w:uiPriority w:val="9"/>
    <w:qFormat/>
    <w:rsid w:val="0007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1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72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FE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18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07A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AFB"/>
  </w:style>
  <w:style w:type="paragraph" w:styleId="Pieddepage">
    <w:name w:val="footer"/>
    <w:basedOn w:val="Normal"/>
    <w:link w:val="PieddepageCar"/>
    <w:uiPriority w:val="99"/>
    <w:unhideWhenUsed/>
    <w:rsid w:val="00307A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AFB"/>
  </w:style>
  <w:style w:type="table" w:styleId="Grilledutableau">
    <w:name w:val="Table Grid"/>
    <w:basedOn w:val="TableauNormal"/>
    <w:uiPriority w:val="1"/>
    <w:rsid w:val="0030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7AF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70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0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1C18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sz w:val="16"/>
      <w:szCs w:val="20"/>
    </w:rPr>
  </w:style>
  <w:style w:type="character" w:customStyle="1" w:styleId="CodeCar">
    <w:name w:val="Code Car"/>
    <w:basedOn w:val="Policepardfaut"/>
    <w:link w:val="Code"/>
    <w:rsid w:val="001C183C"/>
    <w:rPr>
      <w:rFonts w:ascii="Courier New" w:hAnsi="Courier New" w:cs="Courier New"/>
      <w:b/>
      <w:bCs/>
      <w:sz w:val="16"/>
      <w:szCs w:val="20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_000\Copy\Documents\C&#233;gep\Cours\420-446-HU%20Programmation%204\XML%20Nouveau\Laborato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</Template>
  <TotalTime>141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Huneault</dc:creator>
  <cp:lastModifiedBy>info1</cp:lastModifiedBy>
  <cp:revision>17</cp:revision>
  <dcterms:created xsi:type="dcterms:W3CDTF">2015-01-22T14:42:00Z</dcterms:created>
  <dcterms:modified xsi:type="dcterms:W3CDTF">2022-05-13T00:56:00Z</dcterms:modified>
</cp:coreProperties>
</file>